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2C4B" w14:textId="77777777" w:rsidR="006454CE" w:rsidRDefault="001D6CC1" w:rsidP="006454CE">
      <w:pPr>
        <w:rPr>
          <w:b/>
          <w:sz w:val="32"/>
        </w:rPr>
      </w:pPr>
      <w:r w:rsidRPr="001D6CC1">
        <w:rPr>
          <w:sz w:val="24"/>
        </w:rPr>
        <w:t>.</w:t>
      </w:r>
      <w:r w:rsidR="006454CE" w:rsidRPr="006454CE">
        <w:rPr>
          <w:rFonts w:hint="eastAsia"/>
          <w:b/>
          <w:sz w:val="32"/>
        </w:rPr>
        <w:t xml:space="preserve"> </w:t>
      </w:r>
    </w:p>
    <w:p w14:paraId="0D607758" w14:textId="664921F4" w:rsidR="006454CE" w:rsidRPr="006454CE" w:rsidRDefault="006454CE" w:rsidP="006454CE">
      <w:pPr>
        <w:rPr>
          <w:b/>
          <w:sz w:val="36"/>
        </w:rPr>
      </w:pPr>
      <w:r w:rsidRPr="006454CE">
        <w:rPr>
          <w:rFonts w:hint="eastAsia"/>
          <w:b/>
          <w:sz w:val="36"/>
        </w:rPr>
        <w:t>├</w:t>
      </w:r>
      <w:r w:rsidRPr="006454CE">
        <w:rPr>
          <w:rFonts w:hint="eastAsia"/>
          <w:b/>
          <w:sz w:val="36"/>
        </w:rPr>
        <w:t xml:space="preserve"> </w:t>
      </w:r>
      <w:r w:rsidRPr="006454CE">
        <w:rPr>
          <w:b/>
          <w:sz w:val="36"/>
        </w:rPr>
        <w:t>sample-metadata.tsv</w:t>
      </w:r>
      <w:r w:rsidRPr="006454CE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          </w:t>
      </w:r>
      <w:r w:rsidRPr="006454CE">
        <w:rPr>
          <w:rFonts w:hint="eastAsia"/>
          <w:b/>
          <w:sz w:val="36"/>
        </w:rPr>
        <w:t>元文件</w:t>
      </w:r>
    </w:p>
    <w:p w14:paraId="78A6F654" w14:textId="3EC19DE8" w:rsidR="001D6CC1" w:rsidRPr="006454CE" w:rsidRDefault="006454CE" w:rsidP="001D6CC1">
      <w:pPr>
        <w:rPr>
          <w:b/>
          <w:sz w:val="36"/>
        </w:rPr>
      </w:pPr>
      <w:r w:rsidRPr="006454CE">
        <w:rPr>
          <w:rFonts w:hint="eastAsia"/>
          <w:b/>
          <w:sz w:val="36"/>
        </w:rPr>
        <w:t>├</w:t>
      </w:r>
      <w:r w:rsidRPr="006454CE">
        <w:rPr>
          <w:rFonts w:hint="eastAsia"/>
          <w:b/>
          <w:sz w:val="36"/>
        </w:rPr>
        <w:t xml:space="preserve"> Result_README.txt </w:t>
      </w:r>
      <w:r>
        <w:rPr>
          <w:rFonts w:hint="eastAsia"/>
          <w:b/>
          <w:sz w:val="36"/>
        </w:rPr>
        <w:t xml:space="preserve">            </w:t>
      </w:r>
      <w:r w:rsidRPr="006454CE">
        <w:rPr>
          <w:rFonts w:hint="eastAsia"/>
          <w:b/>
          <w:sz w:val="36"/>
        </w:rPr>
        <w:t>说明文件</w:t>
      </w:r>
    </w:p>
    <w:p w14:paraId="42224511" w14:textId="12201457" w:rsidR="009B36F3" w:rsidRPr="006454CE" w:rsidRDefault="006454CE" w:rsidP="009B36F3">
      <w:pPr>
        <w:rPr>
          <w:b/>
          <w:sz w:val="36"/>
        </w:rPr>
      </w:pPr>
      <w:r w:rsidRPr="006454CE">
        <w:rPr>
          <w:rFonts w:hint="eastAsia"/>
          <w:b/>
          <w:sz w:val="36"/>
        </w:rPr>
        <w:t>├</w:t>
      </w:r>
      <w:r w:rsidR="009B36F3" w:rsidRPr="006454CE">
        <w:rPr>
          <w:rFonts w:hint="eastAsia"/>
          <w:b/>
          <w:sz w:val="36"/>
        </w:rPr>
        <w:t xml:space="preserve"> Essential</w:t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ab/>
      </w:r>
      <w:r w:rsidR="009B36F3" w:rsidRPr="006454CE">
        <w:rPr>
          <w:rFonts w:hint="eastAsia"/>
          <w:b/>
          <w:sz w:val="36"/>
        </w:rPr>
        <w:t>主要信息查阅文件夹</w:t>
      </w:r>
    </w:p>
    <w:p w14:paraId="37C07046" w14:textId="6F3A349F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="006454CE">
        <w:rPr>
          <w:rFonts w:hint="eastAsia"/>
          <w:sz w:val="24"/>
        </w:rPr>
        <w:t>4-</w:t>
      </w:r>
      <w:r w:rsidR="00FB3DC4">
        <w:rPr>
          <w:rFonts w:hint="eastAsia"/>
          <w:sz w:val="24"/>
        </w:rPr>
        <w:t xml:space="preserve">AlphaDiversity </w:t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="00FB3DC4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Alpha</w:t>
      </w:r>
      <w:r w:rsidRPr="001D6CC1">
        <w:rPr>
          <w:rFonts w:hint="eastAsia"/>
          <w:sz w:val="24"/>
        </w:rPr>
        <w:t>指数相关文件夹</w:t>
      </w:r>
    </w:p>
    <w:p w14:paraId="6C9FF1C3" w14:textId="062C8561" w:rsidR="009B36F3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rarefaction</w:t>
      </w:r>
      <w:r w:rsidR="00FB3DC4">
        <w:rPr>
          <w:sz w:val="24"/>
        </w:rPr>
        <w:t>_otu</w:t>
      </w:r>
      <w:r w:rsidRPr="001D6CC1">
        <w:rPr>
          <w:rFonts w:hint="eastAsia"/>
          <w:sz w:val="24"/>
        </w:rPr>
        <w:t>.png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B3DC4">
        <w:rPr>
          <w:rFonts w:hint="eastAsia"/>
          <w:sz w:val="24"/>
        </w:rPr>
        <w:t>observedOTU</w:t>
      </w:r>
      <w:r w:rsidR="00FB3DC4">
        <w:rPr>
          <w:rFonts w:hint="eastAsia"/>
          <w:sz w:val="24"/>
        </w:rPr>
        <w:t>的</w:t>
      </w:r>
      <w:r w:rsidRPr="001D6CC1">
        <w:rPr>
          <w:rFonts w:hint="eastAsia"/>
          <w:sz w:val="24"/>
        </w:rPr>
        <w:t>rarefaction</w:t>
      </w:r>
      <w:r>
        <w:rPr>
          <w:rFonts w:hint="eastAsia"/>
          <w:sz w:val="24"/>
        </w:rPr>
        <w:t>图</w:t>
      </w:r>
    </w:p>
    <w:p w14:paraId="77C5C724" w14:textId="75058026" w:rsidR="00FB3DC4" w:rsidRPr="001D6CC1" w:rsidRDefault="00FB3DC4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rarefaction</w:t>
      </w:r>
      <w:r>
        <w:rPr>
          <w:sz w:val="24"/>
        </w:rPr>
        <w:t>_</w:t>
      </w:r>
      <w:r>
        <w:rPr>
          <w:rFonts w:hint="eastAsia"/>
          <w:sz w:val="24"/>
        </w:rPr>
        <w:t>shannon</w:t>
      </w:r>
      <w:r w:rsidRPr="001D6CC1">
        <w:rPr>
          <w:rFonts w:hint="eastAsia"/>
          <w:sz w:val="24"/>
        </w:rPr>
        <w:t>.png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shannon</w:t>
      </w:r>
      <w:r>
        <w:rPr>
          <w:rFonts w:hint="eastAsia"/>
          <w:sz w:val="24"/>
        </w:rPr>
        <w:t>的</w:t>
      </w:r>
      <w:r w:rsidRPr="001D6CC1">
        <w:rPr>
          <w:rFonts w:hint="eastAsia"/>
          <w:sz w:val="24"/>
        </w:rPr>
        <w:t>rarefaction</w:t>
      </w:r>
      <w:r>
        <w:rPr>
          <w:rFonts w:hint="eastAsia"/>
          <w:sz w:val="24"/>
        </w:rPr>
        <w:t>图</w:t>
      </w:r>
    </w:p>
    <w:p w14:paraId="4F0AB8DB" w14:textId="6F122E8F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alpha-summary.tsv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Alpha</w:t>
      </w:r>
      <w:r w:rsidRPr="001D6CC1">
        <w:rPr>
          <w:rFonts w:hint="eastAsia"/>
          <w:sz w:val="24"/>
        </w:rPr>
        <w:t>指数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69627C81" w14:textId="2701ABE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="006454CE">
        <w:rPr>
          <w:rFonts w:hint="eastAsia"/>
          <w:sz w:val="24"/>
        </w:rPr>
        <w:t>5-</w:t>
      </w:r>
      <w:r w:rsidRPr="001D6CC1">
        <w:rPr>
          <w:rFonts w:hint="eastAsia"/>
          <w:sz w:val="24"/>
        </w:rPr>
        <w:t xml:space="preserve">BetaDiversity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Beta</w:t>
      </w:r>
      <w:r w:rsidRPr="001D6CC1">
        <w:rPr>
          <w:rFonts w:hint="eastAsia"/>
          <w:sz w:val="24"/>
        </w:rPr>
        <w:t>指数相关文件夹</w:t>
      </w:r>
    </w:p>
    <w:p w14:paraId="024F3DA1" w14:textId="27910E6D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bray_matrix.txt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指数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34FBF805" w14:textId="02E3236C" w:rsidR="009B36F3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unifrac_matrix.txt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unifrac</w:t>
      </w:r>
      <w:r w:rsidRPr="001D6CC1">
        <w:rPr>
          <w:rFonts w:hint="eastAsia"/>
          <w:sz w:val="24"/>
        </w:rPr>
        <w:t>指数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1D573850" w14:textId="461A692A" w:rsidR="00FB3DC4" w:rsidRPr="001D6CC1" w:rsidRDefault="00FB3DC4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</w:t>
      </w:r>
      <w:r w:rsidRPr="001D6CC1">
        <w:rPr>
          <w:rFonts w:hint="eastAsia"/>
          <w:sz w:val="24"/>
        </w:rPr>
        <w:t>unifrac_PCoA.png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unifrac</w:t>
      </w:r>
      <w:r>
        <w:rPr>
          <w:rFonts w:hint="eastAsia"/>
          <w:sz w:val="24"/>
        </w:rPr>
        <w:t>指数</w:t>
      </w:r>
      <w:r>
        <w:rPr>
          <w:rFonts w:hint="eastAsia"/>
          <w:sz w:val="24"/>
        </w:rPr>
        <w:t>PCoA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ab/>
      </w:r>
    </w:p>
    <w:p w14:paraId="4166A9F1" w14:textId="5ED2A612" w:rsidR="009B36F3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wunifrac_matrix.txt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w</w:t>
      </w:r>
      <w:r>
        <w:rPr>
          <w:rFonts w:hint="eastAsia"/>
          <w:sz w:val="24"/>
        </w:rPr>
        <w:t>eighted</w:t>
      </w:r>
      <w:r w:rsidRPr="001D6CC1">
        <w:rPr>
          <w:rFonts w:hint="eastAsia"/>
          <w:sz w:val="24"/>
        </w:rPr>
        <w:t>unifrac</w:t>
      </w:r>
      <w:r w:rsidRPr="001D6CC1">
        <w:rPr>
          <w:rFonts w:hint="eastAsia"/>
          <w:sz w:val="24"/>
        </w:rPr>
        <w:t>指数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64E8F82F" w14:textId="3F7C2E0A" w:rsidR="00FB3DC4" w:rsidRDefault="00FB3DC4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w</w:t>
      </w:r>
      <w:r w:rsidRPr="001D6CC1">
        <w:rPr>
          <w:rFonts w:hint="eastAsia"/>
          <w:sz w:val="24"/>
        </w:rPr>
        <w:t>unifrac_PCoA.png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weighted</w:t>
      </w:r>
      <w:r w:rsidRPr="001D6CC1">
        <w:rPr>
          <w:rFonts w:hint="eastAsia"/>
          <w:sz w:val="24"/>
        </w:rPr>
        <w:t>unifrac</w:t>
      </w:r>
      <w:r>
        <w:rPr>
          <w:rFonts w:hint="eastAsia"/>
          <w:sz w:val="24"/>
        </w:rPr>
        <w:t>指数</w:t>
      </w:r>
      <w:r>
        <w:rPr>
          <w:rFonts w:hint="eastAsia"/>
          <w:sz w:val="24"/>
        </w:rPr>
        <w:t>PCoA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ab/>
      </w:r>
    </w:p>
    <w:p w14:paraId="1A925007" w14:textId="5239F774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bray_NMDS.pdf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BrayCurtis</w:t>
      </w:r>
      <w:r>
        <w:rPr>
          <w:rFonts w:hint="eastAsia"/>
          <w:sz w:val="24"/>
        </w:rPr>
        <w:t>指数</w:t>
      </w:r>
      <w:r>
        <w:rPr>
          <w:rFonts w:hint="eastAsia"/>
          <w:sz w:val="24"/>
        </w:rPr>
        <w:t>NMDS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ab/>
      </w:r>
    </w:p>
    <w:p w14:paraId="7A14EF56" w14:textId="14D6F1BD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bray_PCoA.png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BrayCurtis</w:t>
      </w:r>
      <w:r>
        <w:rPr>
          <w:rFonts w:hint="eastAsia"/>
          <w:sz w:val="24"/>
        </w:rPr>
        <w:t>指数</w:t>
      </w:r>
      <w:r>
        <w:rPr>
          <w:rFonts w:hint="eastAsia"/>
          <w:sz w:val="24"/>
        </w:rPr>
        <w:t>PCoA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ab/>
      </w:r>
    </w:p>
    <w:p w14:paraId="73A0E603" w14:textId="7B5F80F9" w:rsidR="00ED2B29" w:rsidRPr="00ED2B29" w:rsidRDefault="00ED2B29" w:rsidP="009B36F3">
      <w:pPr>
        <w:rPr>
          <w:rFonts w:hint="eastAsia"/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 </w:t>
      </w:r>
      <w:r>
        <w:rPr>
          <w:rFonts w:hint="eastAsia"/>
          <w:sz w:val="24"/>
        </w:rPr>
        <w:t xml:space="preserve">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</w:t>
      </w:r>
      <w:r w:rsidRPr="00ED2B29">
        <w:rPr>
          <w:sz w:val="24"/>
        </w:rPr>
        <w:t>PLSDA_plot.pdf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全</w:t>
      </w:r>
      <w:r>
        <w:rPr>
          <w:sz w:val="24"/>
        </w:rPr>
        <w:t>O</w:t>
      </w:r>
      <w:r>
        <w:rPr>
          <w:rFonts w:hint="eastAsia"/>
          <w:sz w:val="24"/>
        </w:rPr>
        <w:t>TU</w:t>
      </w:r>
      <w:r>
        <w:rPr>
          <w:rFonts w:hint="eastAsia"/>
          <w:sz w:val="24"/>
        </w:rPr>
        <w:t>水平</w:t>
      </w:r>
      <w:r>
        <w:rPr>
          <w:rFonts w:hint="eastAsia"/>
          <w:sz w:val="24"/>
        </w:rPr>
        <w:t>PLS-DA</w:t>
      </w:r>
      <w:r>
        <w:rPr>
          <w:rFonts w:hint="eastAsia"/>
          <w:sz w:val="24"/>
        </w:rPr>
        <w:t>图</w:t>
      </w:r>
    </w:p>
    <w:p w14:paraId="69737818" w14:textId="79C33B06" w:rsidR="009B36F3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="006454CE">
        <w:rPr>
          <w:rFonts w:hint="eastAsia"/>
          <w:sz w:val="24"/>
        </w:rPr>
        <w:t>3-</w:t>
      </w:r>
      <w:r w:rsidRPr="001D6CC1">
        <w:rPr>
          <w:rFonts w:hint="eastAsia"/>
          <w:sz w:val="24"/>
        </w:rPr>
        <w:t xml:space="preserve">DiffOTU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差异性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数据相关文件夹</w:t>
      </w:r>
    </w:p>
    <w:p w14:paraId="27C54E68" w14:textId="1D6845E9" w:rsidR="00FB3DC4" w:rsidRDefault="00FB3DC4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Pr="00FB3DC4">
        <w:rPr>
          <w:sz w:val="24"/>
        </w:rPr>
        <w:t>kruskal_wallis_Group1_diffOTU.txt</w:t>
      </w:r>
      <w:r w:rsidR="001A403F">
        <w:rPr>
          <w:sz w:val="24"/>
        </w:rPr>
        <w:tab/>
      </w:r>
      <w:r w:rsidR="001A403F">
        <w:rPr>
          <w:sz w:val="24"/>
        </w:rPr>
        <w:tab/>
      </w:r>
      <w:r w:rsidR="001A403F">
        <w:rPr>
          <w:sz w:val="24"/>
        </w:rPr>
        <w:tab/>
      </w:r>
      <w:r w:rsidR="001A403F">
        <w:rPr>
          <w:sz w:val="24"/>
        </w:rPr>
        <w:tab/>
      </w:r>
      <w:r w:rsidR="001A403F">
        <w:rPr>
          <w:sz w:val="24"/>
        </w:rPr>
        <w:tab/>
        <w:t>Kruskal_wallis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diffOTU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0DD32875" w14:textId="18B1CB02" w:rsidR="009B36F3" w:rsidRPr="001D6CC1" w:rsidRDefault="00FB3DC4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>
        <w:rPr>
          <w:sz w:val="24"/>
        </w:rPr>
        <w:t>genus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ANCOM</w:t>
      </w:r>
      <w:r w:rsidR="009B36F3" w:rsidRPr="001D6CC1">
        <w:rPr>
          <w:rFonts w:hint="eastAsia"/>
          <w:sz w:val="24"/>
        </w:rPr>
        <w:t>属水平</w:t>
      </w:r>
      <w:r w:rsidR="009B36F3" w:rsidRPr="001D6CC1">
        <w:rPr>
          <w:rFonts w:hint="eastAsia"/>
          <w:sz w:val="24"/>
        </w:rPr>
        <w:t>OTU</w:t>
      </w:r>
    </w:p>
    <w:p w14:paraId="78C3CE04" w14:textId="4BBFB2F1" w:rsidR="009B36F3" w:rsidRPr="008C00AA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ancom.csv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  <w:t>ANCOM</w:t>
      </w:r>
      <w:r w:rsidR="008C00AA">
        <w:rPr>
          <w:rFonts w:hint="eastAsia"/>
          <w:sz w:val="24"/>
        </w:rPr>
        <w:t>分析</w:t>
      </w:r>
      <w:r w:rsidR="008C00AA">
        <w:rPr>
          <w:rFonts w:hint="eastAsia"/>
          <w:sz w:val="24"/>
        </w:rPr>
        <w:t>diffOTU</w:t>
      </w:r>
      <w:r w:rsidR="008C00AA">
        <w:rPr>
          <w:rFonts w:hint="eastAsia"/>
          <w:sz w:val="24"/>
        </w:rPr>
        <w:t>的</w:t>
      </w:r>
      <w:r w:rsidR="008C00AA">
        <w:rPr>
          <w:rFonts w:hint="eastAsia"/>
          <w:sz w:val="24"/>
        </w:rPr>
        <w:t>Excel</w:t>
      </w:r>
      <w:r w:rsidR="008C00AA">
        <w:rPr>
          <w:rFonts w:hint="eastAsia"/>
          <w:sz w:val="24"/>
        </w:rPr>
        <w:t>表格</w:t>
      </w:r>
    </w:p>
    <w:p w14:paraId="0AC37488" w14:textId="1071462E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index.html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网页文件（请直接双击查看）</w:t>
      </w:r>
    </w:p>
    <w:p w14:paraId="075A294D" w14:textId="11A9C66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percent-abundances.csv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  <w:t>ANCOM</w:t>
      </w:r>
      <w:r w:rsidR="008C00AA">
        <w:rPr>
          <w:rFonts w:hint="eastAsia"/>
          <w:sz w:val="24"/>
        </w:rPr>
        <w:t>分析具体信息</w:t>
      </w:r>
    </w:p>
    <w:p w14:paraId="28EF22AD" w14:textId="0565A47F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>
        <w:rPr>
          <w:rFonts w:hint="eastAsia"/>
          <w:sz w:val="24"/>
        </w:rPr>
        <w:t xml:space="preserve"> Phylum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B3DC4">
        <w:rPr>
          <w:rFonts w:hint="eastAsia"/>
          <w:sz w:val="24"/>
        </w:rPr>
        <w:t>ANCOM</w:t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7912070F" w14:textId="32BAC51B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  <w:t>ANCOM</w:t>
      </w:r>
      <w:r w:rsidR="008C00AA">
        <w:rPr>
          <w:rFonts w:hint="eastAsia"/>
          <w:sz w:val="24"/>
        </w:rPr>
        <w:t>分析</w:t>
      </w:r>
      <w:r w:rsidR="008C00AA">
        <w:rPr>
          <w:rFonts w:hint="eastAsia"/>
          <w:sz w:val="24"/>
        </w:rPr>
        <w:t>diffOTU</w:t>
      </w:r>
      <w:r w:rsidR="008C00AA">
        <w:rPr>
          <w:rFonts w:hint="eastAsia"/>
          <w:sz w:val="24"/>
        </w:rPr>
        <w:t>的</w:t>
      </w:r>
      <w:r w:rsidR="008C00AA">
        <w:rPr>
          <w:rFonts w:hint="eastAsia"/>
          <w:sz w:val="24"/>
        </w:rPr>
        <w:t>Excel</w:t>
      </w:r>
      <w:r w:rsidR="008C00AA">
        <w:rPr>
          <w:rFonts w:hint="eastAsia"/>
          <w:sz w:val="24"/>
        </w:rPr>
        <w:t>表格</w:t>
      </w:r>
    </w:p>
    <w:p w14:paraId="43A5BDD7" w14:textId="1C0740A2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index.html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网页文件（请直接双击查看）</w:t>
      </w:r>
    </w:p>
    <w:p w14:paraId="4870B074" w14:textId="31D0A035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percent-abundances.csv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  <w:t>ANCOM</w:t>
      </w:r>
      <w:r w:rsidR="008C00AA">
        <w:rPr>
          <w:rFonts w:hint="eastAsia"/>
          <w:sz w:val="24"/>
        </w:rPr>
        <w:t>分析具体信息</w:t>
      </w:r>
    </w:p>
    <w:p w14:paraId="262E39B2" w14:textId="4046DE19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="006454CE">
        <w:rPr>
          <w:rFonts w:hint="eastAsia"/>
          <w:sz w:val="24"/>
        </w:rPr>
        <w:t>2-</w:t>
      </w:r>
      <w:r w:rsidRPr="001D6CC1">
        <w:rPr>
          <w:rFonts w:hint="eastAsia"/>
          <w:sz w:val="24"/>
        </w:rPr>
        <w:t xml:space="preserve">OTU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表格基本信息文件夹</w:t>
      </w:r>
    </w:p>
    <w:p w14:paraId="56681630" w14:textId="7777777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barplot_genus.png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属水平</w:t>
      </w:r>
      <w:r>
        <w:rPr>
          <w:sz w:val="24"/>
        </w:rPr>
        <w:t>OUT</w:t>
      </w:r>
      <w:r>
        <w:rPr>
          <w:rFonts w:hint="eastAsia"/>
          <w:sz w:val="24"/>
        </w:rPr>
        <w:t>柱形图</w:t>
      </w:r>
    </w:p>
    <w:p w14:paraId="722815F0" w14:textId="7777777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barplot_phylum.png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ab/>
      </w:r>
      <w:r>
        <w:rPr>
          <w:rFonts w:hint="eastAsia"/>
          <w:sz w:val="24"/>
        </w:rPr>
        <w:t>柱形图</w:t>
      </w:r>
    </w:p>
    <w:p w14:paraId="06DE849D" w14:textId="7777777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feature-table.taxonomy.txt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OUT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Exel</w:t>
      </w:r>
      <w:r>
        <w:rPr>
          <w:rFonts w:hint="eastAsia"/>
          <w:sz w:val="24"/>
        </w:rPr>
        <w:t>文件</w:t>
      </w:r>
    </w:p>
    <w:p w14:paraId="21922838" w14:textId="7777777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index.html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网页文件（请直接双击查看）</w:t>
      </w:r>
    </w:p>
    <w:p w14:paraId="7F1DB41F" w14:textId="09017CAA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level-1.csv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届</w:t>
      </w:r>
    </w:p>
    <w:p w14:paraId="319409EA" w14:textId="514FE4DB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level-2.csv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门</w:t>
      </w:r>
    </w:p>
    <w:p w14:paraId="174D2B34" w14:textId="32EC492A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level-3.csv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纲</w:t>
      </w:r>
    </w:p>
    <w:p w14:paraId="067F3187" w14:textId="2C664456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level-4.csv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目</w:t>
      </w:r>
    </w:p>
    <w:p w14:paraId="589BAE08" w14:textId="5A9FDAC6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level-5.csv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科</w:t>
      </w:r>
    </w:p>
    <w:p w14:paraId="67704644" w14:textId="1D6114A0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level-6.csv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属</w:t>
      </w:r>
    </w:p>
    <w:p w14:paraId="594484FB" w14:textId="145D78E2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level-7.csv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种</w:t>
      </w:r>
    </w:p>
    <w:p w14:paraId="34AE68B3" w14:textId="6F129BF5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</w:t>
      </w:r>
      <w:r w:rsidR="006454CE">
        <w:rPr>
          <w:rFonts w:hint="eastAsia"/>
          <w:sz w:val="24"/>
        </w:rPr>
        <w:t>1-</w:t>
      </w:r>
      <w:r w:rsidR="008C00AA">
        <w:rPr>
          <w:rFonts w:hint="eastAsia"/>
          <w:sz w:val="24"/>
        </w:rPr>
        <w:t xml:space="preserve">demux 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拆分数据基本信息文件夹</w:t>
      </w:r>
    </w:p>
    <w:p w14:paraId="21F37ADD" w14:textId="423BA831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data.jsonp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网页中间文件</w:t>
      </w:r>
      <w:r w:rsidR="008C00AA">
        <w:rPr>
          <w:rFonts w:hint="eastAsia"/>
          <w:sz w:val="24"/>
        </w:rPr>
        <w:tab/>
      </w:r>
    </w:p>
    <w:p w14:paraId="14BD2FFA" w14:textId="00CD650D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demultiplex-summary.pdf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拆分信息总结</w:t>
      </w:r>
    </w:p>
    <w:p w14:paraId="38E64C6F" w14:textId="4E057F83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demultiplex-summary.png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拆分信息总结</w:t>
      </w:r>
    </w:p>
    <w:p w14:paraId="760F0428" w14:textId="10DED056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dist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网页中间文件</w:t>
      </w:r>
    </w:p>
    <w:p w14:paraId="391F5776" w14:textId="77777777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index.html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网页文件（请直接双击查看）</w:t>
      </w:r>
    </w:p>
    <w:p w14:paraId="026B171F" w14:textId="39CECF00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overview.html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网页中间文件</w:t>
      </w:r>
    </w:p>
    <w:p w14:paraId="6162BE27" w14:textId="31E3D9E2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per-sample-fastq-counts.csv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拆分信息总结</w:t>
      </w:r>
    </w:p>
    <w:p w14:paraId="2425B95C" w14:textId="0045D7BD" w:rsidR="009B36F3" w:rsidRPr="001D6CC1" w:rsidRDefault="009B36F3" w:rsidP="009B36F3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q2templateassets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网页中间文件</w:t>
      </w:r>
    </w:p>
    <w:p w14:paraId="0D27923F" w14:textId="414B37EC" w:rsidR="009B36F3" w:rsidRDefault="009B36F3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quality-plot.html</w:t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ab/>
      </w:r>
      <w:r w:rsidR="008C00AA">
        <w:rPr>
          <w:rFonts w:hint="eastAsia"/>
          <w:sz w:val="24"/>
        </w:rPr>
        <w:t>网页中间文件</w:t>
      </w:r>
    </w:p>
    <w:p w14:paraId="532AEE3E" w14:textId="11C0DA84" w:rsidR="009732C6" w:rsidRPr="006454CE" w:rsidRDefault="006454CE" w:rsidP="001D6CC1">
      <w:pPr>
        <w:rPr>
          <w:sz w:val="28"/>
        </w:rPr>
      </w:pPr>
      <w:r w:rsidRPr="006454CE">
        <w:rPr>
          <w:rFonts w:hint="eastAsia"/>
          <w:b/>
          <w:sz w:val="36"/>
        </w:rPr>
        <w:lastRenderedPageBreak/>
        <w:t>├</w:t>
      </w:r>
      <w:r w:rsidRPr="006454CE">
        <w:rPr>
          <w:rFonts w:hint="eastAsia"/>
          <w:b/>
          <w:sz w:val="36"/>
        </w:rPr>
        <w:t xml:space="preserve"> </w:t>
      </w:r>
      <w:r w:rsidRPr="006454CE">
        <w:rPr>
          <w:b/>
          <w:sz w:val="36"/>
        </w:rPr>
        <w:t>Detailed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rFonts w:hint="eastAsia"/>
          <w:b/>
          <w:sz w:val="36"/>
        </w:rPr>
        <w:t>详细的结果报告（部分文件需要使用</w:t>
      </w:r>
      <w:r>
        <w:rPr>
          <w:rFonts w:hint="eastAsia"/>
          <w:b/>
          <w:sz w:val="36"/>
        </w:rPr>
        <w:t>Qiime2 View</w:t>
      </w:r>
      <w:r>
        <w:rPr>
          <w:rFonts w:hint="eastAsia"/>
          <w:b/>
          <w:sz w:val="36"/>
        </w:rPr>
        <w:t>）</w:t>
      </w:r>
    </w:p>
    <w:p w14:paraId="3844F2EC" w14:textId="3C11EBF8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1-Demux 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1-Demux</w:t>
      </w:r>
    </w:p>
    <w:p w14:paraId="48280BB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demux.qza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demultiplexedQiime2</w:t>
      </w:r>
      <w:r w:rsidRPr="001D6CC1">
        <w:rPr>
          <w:rFonts w:hint="eastAsia"/>
          <w:sz w:val="24"/>
        </w:rPr>
        <w:t>数据文件</w:t>
      </w:r>
    </w:p>
    <w:p w14:paraId="43557BD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demux.qzv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demultiplexedQiime2</w:t>
      </w:r>
      <w:r w:rsidRPr="001D6CC1">
        <w:rPr>
          <w:rFonts w:hint="eastAsia"/>
          <w:sz w:val="24"/>
        </w:rPr>
        <w:t>展示文件</w:t>
      </w:r>
    </w:p>
    <w:p w14:paraId="417CA83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raw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原</w:t>
      </w:r>
      <w:r w:rsidRPr="001D6CC1">
        <w:rPr>
          <w:rFonts w:hint="eastAsia"/>
          <w:sz w:val="24"/>
        </w:rPr>
        <w:t>fastq</w:t>
      </w:r>
      <w:r w:rsidRPr="001D6CC1">
        <w:rPr>
          <w:rFonts w:hint="eastAsia"/>
          <w:sz w:val="24"/>
        </w:rPr>
        <w:t>文件夹</w:t>
      </w:r>
    </w:p>
    <w:p w14:paraId="664E4043" w14:textId="23BCECB8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2-OTUAnalysis 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2-OTUAnalysis</w:t>
      </w:r>
    </w:p>
    <w:p w14:paraId="630434F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1000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在不同分类水平上丰度超过</w:t>
      </w:r>
      <w:r w:rsidRPr="001D6CC1">
        <w:rPr>
          <w:rFonts w:hint="eastAsia"/>
          <w:sz w:val="24"/>
        </w:rPr>
        <w:t>1000</w:t>
      </w:r>
      <w:r w:rsidRPr="001D6CC1">
        <w:rPr>
          <w:rFonts w:hint="eastAsia"/>
          <w:sz w:val="24"/>
        </w:rPr>
        <w:t>的所有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文件夹</w:t>
      </w:r>
    </w:p>
    <w:p w14:paraId="3370AD6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table-l2.1000.qza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04B9928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table-l2.1000.qzv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5E360DE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table-l3.1000.qza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纲水平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5AC0CCE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table-l3.1000.qzv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纲水平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181C6A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table-l4.1000.qza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目水平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5AAE135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table-l4.1000.qzv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目水平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6328A5F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table-l5.1000.qza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科水平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2973681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table-l5.1000.qzv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科水平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4B6C39A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table-l6.1000.qza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属水平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11EBAD1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table-l6.1000.qzv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属水平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195BBF1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table-l7.1000.qza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种水平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6FBDD11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table-l7.1000.qzv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种水平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600BE22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</w:t>
      </w:r>
    </w:p>
    <w:p w14:paraId="42F0015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ANCOM.l2.qzv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0C70DE5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ANCOM.l3.qzv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纲水平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610DB69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ANCOM.l4.qzv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目水平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  <w:r w:rsidRPr="001D6CC1">
        <w:rPr>
          <w:rFonts w:hint="eastAsia"/>
          <w:sz w:val="24"/>
        </w:rPr>
        <w:tab/>
      </w:r>
    </w:p>
    <w:p w14:paraId="6622D80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ANCOM.l5.qzv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科水平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  <w:r w:rsidRPr="001D6CC1">
        <w:rPr>
          <w:rFonts w:hint="eastAsia"/>
          <w:sz w:val="24"/>
        </w:rPr>
        <w:tab/>
      </w:r>
    </w:p>
    <w:p w14:paraId="61C5A90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ANCOM.l6.qzv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属水平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  <w:r w:rsidRPr="001D6CC1">
        <w:rPr>
          <w:rFonts w:hint="eastAsia"/>
          <w:sz w:val="24"/>
        </w:rPr>
        <w:tab/>
      </w:r>
    </w:p>
    <w:p w14:paraId="76F3603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ANCOM.l7.qzv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种水平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  <w:r w:rsidRPr="001D6CC1">
        <w:rPr>
          <w:rFonts w:hint="eastAsia"/>
          <w:sz w:val="24"/>
        </w:rPr>
        <w:tab/>
      </w:r>
    </w:p>
    <w:p w14:paraId="71C0026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composition.l2.qza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门水平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6E2978E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composition.l3.qza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纲水平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480FC1A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composition.l4.qza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目水平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1F861DF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composition.l5.qza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科水平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773903F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composition.l6.qza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属水平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615B10FF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> 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composition.l7.qza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种水平</w:t>
      </w:r>
      <w:r w:rsidRPr="001D6CC1">
        <w:rPr>
          <w:rFonts w:hint="eastAsia"/>
          <w:sz w:val="24"/>
        </w:rPr>
        <w:t>OTU</w:t>
      </w:r>
      <w:r w:rsidRPr="001D6CC1">
        <w:rPr>
          <w:rFonts w:hint="eastAsia"/>
          <w:sz w:val="24"/>
        </w:rPr>
        <w:t>显著性分析中间文件</w:t>
      </w:r>
    </w:p>
    <w:p w14:paraId="7DA7EBD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table-l7.qzv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共享</w:t>
      </w:r>
      <w:r w:rsidRPr="001D6CC1">
        <w:rPr>
          <w:rFonts w:hint="eastAsia"/>
          <w:sz w:val="24"/>
        </w:rPr>
        <w:t>OTUQiime2</w:t>
      </w:r>
      <w:r w:rsidRPr="001D6CC1">
        <w:rPr>
          <w:rFonts w:hint="eastAsia"/>
          <w:sz w:val="24"/>
        </w:rPr>
        <w:t>展示文件</w:t>
      </w:r>
    </w:p>
    <w:p w14:paraId="2E106656" w14:textId="77777777" w:rsid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Classified_stat_relative.svg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注释程度</w:t>
      </w:r>
    </w:p>
    <w:p w14:paraId="2805CA9D" w14:textId="77777777" w:rsidR="001A403F" w:rsidRDefault="001A403F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</w:t>
      </w:r>
      <w:r w:rsidRPr="00FB3DC4">
        <w:rPr>
          <w:sz w:val="24"/>
        </w:rPr>
        <w:t>kruskal_wallis_Group1_diffOTU.txt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Kruskal_wallis</w:t>
      </w:r>
      <w:r>
        <w:rPr>
          <w:rFonts w:hint="eastAsia"/>
          <w:sz w:val="24"/>
        </w:rPr>
        <w:t>分析</w:t>
      </w:r>
      <w:r>
        <w:rPr>
          <w:rFonts w:hint="eastAsia"/>
          <w:sz w:val="24"/>
        </w:rPr>
        <w:t>diffOTU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</w:p>
    <w:p w14:paraId="4632BE32" w14:textId="013AA32F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dna-sequences.fasta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代表序列</w:t>
      </w:r>
    </w:p>
    <w:p w14:paraId="23B74C8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feature-table.ConsensusLineage.txt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文本文件</w:t>
      </w:r>
      <w:r w:rsidRPr="001D6CC1">
        <w:rPr>
          <w:rFonts w:hint="eastAsia"/>
          <w:sz w:val="24"/>
        </w:rPr>
        <w:t>1</w:t>
      </w:r>
    </w:p>
    <w:p w14:paraId="4A005C2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feature-table.biom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OTUbiom</w:t>
      </w:r>
      <w:r w:rsidRPr="001D6CC1">
        <w:rPr>
          <w:rFonts w:hint="eastAsia"/>
          <w:sz w:val="24"/>
        </w:rPr>
        <w:t>文件</w:t>
      </w:r>
    </w:p>
    <w:p w14:paraId="0ADCB82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feature-table.taxonomy.biom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OTUbiom</w:t>
      </w:r>
      <w:r w:rsidRPr="001D6CC1">
        <w:rPr>
          <w:rFonts w:hint="eastAsia"/>
          <w:sz w:val="24"/>
        </w:rPr>
        <w:t>文件有注释</w:t>
      </w:r>
    </w:p>
    <w:p w14:paraId="5090DA6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feature-table.taxonomy.txt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文本文件</w:t>
      </w:r>
      <w:r w:rsidRPr="001D6CC1">
        <w:rPr>
          <w:rFonts w:hint="eastAsia"/>
          <w:sz w:val="24"/>
        </w:rPr>
        <w:t>2</w:t>
      </w:r>
    </w:p>
    <w:p w14:paraId="60166F8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基本数据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57C1D2B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taxa-bar-plots.qzv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OTU</w:t>
      </w:r>
      <w:r w:rsidRPr="001D6CC1">
        <w:rPr>
          <w:rFonts w:hint="eastAsia"/>
          <w:sz w:val="24"/>
        </w:rPr>
        <w:t>分类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41BE225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taxonomy.qzv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注释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638CF6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tree.rooted.nwk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有根树</w:t>
      </w:r>
    </w:p>
    <w:p w14:paraId="3C79942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tree.unrooted.nwk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无根树</w:t>
      </w:r>
    </w:p>
    <w:p w14:paraId="1F35B865" w14:textId="15C31B02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3-AlphaDiversity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3-AlphaDiversity</w:t>
      </w:r>
    </w:p>
    <w:p w14:paraId="6AEFC9D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alpha</w:t>
      </w:r>
      <w:r w:rsidRPr="001D6CC1">
        <w:rPr>
          <w:rFonts w:hint="eastAsia"/>
          <w:sz w:val="24"/>
        </w:rPr>
        <w:t>指数文件夹</w:t>
      </w:r>
    </w:p>
    <w:p w14:paraId="0C1E299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alpha-summary.tsv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alpha</w:t>
      </w:r>
      <w:r w:rsidRPr="001D6CC1">
        <w:rPr>
          <w:rFonts w:hint="eastAsia"/>
          <w:sz w:val="24"/>
        </w:rPr>
        <w:t>指数汇总</w:t>
      </w:r>
    </w:p>
    <w:p w14:paraId="7C2DAD5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chao1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chao1</w:t>
      </w:r>
      <w:r w:rsidRPr="001D6CC1">
        <w:rPr>
          <w:rFonts w:hint="eastAsia"/>
          <w:sz w:val="24"/>
        </w:rPr>
        <w:t>指数文件夹</w:t>
      </w:r>
    </w:p>
    <w:p w14:paraId="7F60B52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alpha-diversity.tsv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文本文件</w:t>
      </w:r>
    </w:p>
    <w:p w14:paraId="3C11A60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alpha_diversity.qza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Qiime2</w:t>
      </w:r>
      <w:r w:rsidRPr="001D6CC1">
        <w:rPr>
          <w:rFonts w:hint="eastAsia"/>
          <w:sz w:val="24"/>
        </w:rPr>
        <w:t>数据文件</w:t>
      </w:r>
    </w:p>
    <w:p w14:paraId="0C1A475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faith_pd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faithpd</w:t>
      </w:r>
      <w:r w:rsidRPr="001D6CC1">
        <w:rPr>
          <w:rFonts w:hint="eastAsia"/>
          <w:sz w:val="24"/>
        </w:rPr>
        <w:t>指数文件夹</w:t>
      </w:r>
    </w:p>
    <w:p w14:paraId="672E7E7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alpha-diversity.tsv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文本文件</w:t>
      </w:r>
    </w:p>
    <w:p w14:paraId="7DB649C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alpha_diversity.qza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Qiime2</w:t>
      </w:r>
      <w:r w:rsidRPr="001D6CC1">
        <w:rPr>
          <w:rFonts w:hint="eastAsia"/>
          <w:sz w:val="24"/>
        </w:rPr>
        <w:t>数据文件</w:t>
      </w:r>
    </w:p>
    <w:p w14:paraId="55388FF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observed_otus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observedOTU</w:t>
      </w:r>
      <w:r w:rsidRPr="001D6CC1">
        <w:rPr>
          <w:rFonts w:hint="eastAsia"/>
          <w:sz w:val="24"/>
        </w:rPr>
        <w:t>指数文件夹</w:t>
      </w:r>
    </w:p>
    <w:p w14:paraId="75F7AD3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alpha-diversity.tsv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文本文件</w:t>
      </w:r>
    </w:p>
    <w:p w14:paraId="39BC7FC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alpha_diversity.qza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Qiime2</w:t>
      </w:r>
      <w:r w:rsidRPr="001D6CC1">
        <w:rPr>
          <w:rFonts w:hint="eastAsia"/>
          <w:sz w:val="24"/>
        </w:rPr>
        <w:t>数据文件</w:t>
      </w:r>
    </w:p>
    <w:p w14:paraId="0F7DDD4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shannon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shannon</w:t>
      </w:r>
      <w:r w:rsidRPr="001D6CC1">
        <w:rPr>
          <w:rFonts w:hint="eastAsia"/>
          <w:sz w:val="24"/>
        </w:rPr>
        <w:t>指数文件夹</w:t>
      </w:r>
    </w:p>
    <w:p w14:paraId="6A9E3E7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alpha-diversity.tsv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文本文件</w:t>
      </w:r>
    </w:p>
    <w:p w14:paraId="53D0118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   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alpha_diversity.qza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Qiime2</w:t>
      </w:r>
      <w:r w:rsidRPr="001D6CC1">
        <w:rPr>
          <w:rFonts w:hint="eastAsia"/>
          <w:sz w:val="24"/>
        </w:rPr>
        <w:t>数据文件</w:t>
      </w:r>
    </w:p>
    <w:p w14:paraId="703C88B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alpha-rarefaction.qzv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alpha</w:t>
      </w:r>
      <w:r w:rsidRPr="001D6CC1">
        <w:rPr>
          <w:rFonts w:hint="eastAsia"/>
          <w:sz w:val="24"/>
        </w:rPr>
        <w:t>指数稀释曲线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5D566C5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evenness-group-significance.qzv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evenness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5787099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evenness_vector.qza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evenness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7286CFD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faith-pd-group-significance.qzv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faith-pd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8E09F4F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faith_pd_vector.qza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faith_pd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1C4C6DB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observed_otus_vector.qza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observed_otus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3B1910E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shannon-group-significance.qzv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shannon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4BA9E2C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shannon_vector.qza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shannon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4F6CDD7B" w14:textId="256AF2DB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4-BetaDiversity 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4-BetaDiversity</w:t>
      </w:r>
    </w:p>
    <w:p w14:paraId="1E79899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BetaDiversity_heatmap.svg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BetaDiversityheatmap</w:t>
      </w:r>
      <w:r w:rsidRPr="001D6CC1">
        <w:rPr>
          <w:rFonts w:hint="eastAsia"/>
          <w:sz w:val="24"/>
        </w:rPr>
        <w:t>图</w:t>
      </w:r>
    </w:p>
    <w:p w14:paraId="379FE11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bray_NMDS.pdf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BrayCurtisNMDS</w:t>
      </w:r>
      <w:r w:rsidRPr="001D6CC1">
        <w:rPr>
          <w:rFonts w:hint="eastAsia"/>
          <w:sz w:val="24"/>
        </w:rPr>
        <w:t>图</w:t>
      </w:r>
    </w:p>
    <w:p w14:paraId="0B89E4A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bray_betadiversity_heatmap.pdf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BrayCurtisheatmap</w:t>
      </w:r>
      <w:r w:rsidRPr="001D6CC1">
        <w:rPr>
          <w:rFonts w:hint="eastAsia"/>
          <w:sz w:val="24"/>
        </w:rPr>
        <w:t>图</w:t>
      </w:r>
    </w:p>
    <w:p w14:paraId="44168DB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bray_curtis-Group1-significance.qzv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047D9F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bray_curtis-anosim-Group1-significance.qzv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  <w:r w:rsidRPr="001D6CC1">
        <w:rPr>
          <w:rFonts w:hint="eastAsia"/>
          <w:sz w:val="24"/>
        </w:rPr>
        <w:tab/>
      </w:r>
    </w:p>
    <w:p w14:paraId="4F8261F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bray_curtis-permanova-Group1-significance.qzv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57F58DF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bray_curtis_distance_matrix.qza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数据文件</w:t>
      </w:r>
    </w:p>
    <w:p w14:paraId="0253DD8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bray_curtis_emperor.qzv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BrayCurtisPCoAQiime2</w:t>
      </w:r>
      <w:r w:rsidRPr="001D6CC1">
        <w:rPr>
          <w:rFonts w:hint="eastAsia"/>
          <w:sz w:val="24"/>
        </w:rPr>
        <w:t>展示文件</w:t>
      </w:r>
    </w:p>
    <w:p w14:paraId="66673320" w14:textId="1AD42348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bray_curtis_pcoa_results.qza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="00190817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BrayCurtisPCoAQiime2</w:t>
      </w:r>
      <w:r w:rsidRPr="001D6CC1">
        <w:rPr>
          <w:rFonts w:hint="eastAsia"/>
          <w:sz w:val="24"/>
        </w:rPr>
        <w:t>数据文件</w:t>
      </w:r>
    </w:p>
    <w:p w14:paraId="202148B7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bray_matrix.csv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BrayCurtis</w:t>
      </w:r>
      <w:r w:rsidRPr="001D6CC1">
        <w:rPr>
          <w:rFonts w:hint="eastAsia"/>
          <w:sz w:val="24"/>
        </w:rPr>
        <w:t>文本文件</w:t>
      </w:r>
    </w:p>
    <w:p w14:paraId="37EF692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jaccard_NMDS.pdf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jaccardNMDS</w:t>
      </w:r>
      <w:r w:rsidRPr="001D6CC1">
        <w:rPr>
          <w:rFonts w:hint="eastAsia"/>
          <w:sz w:val="24"/>
        </w:rPr>
        <w:t>图</w:t>
      </w:r>
    </w:p>
    <w:p w14:paraId="76A1BA6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jaccard_betadiversity_heatmap.pdf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jaccardheatmap</w:t>
      </w:r>
      <w:r w:rsidRPr="001D6CC1">
        <w:rPr>
          <w:rFonts w:hint="eastAsia"/>
          <w:sz w:val="24"/>
        </w:rPr>
        <w:t>图</w:t>
      </w:r>
    </w:p>
    <w:p w14:paraId="35782AC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jaccard_matrix.csv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jaccard</w:t>
      </w:r>
      <w:r w:rsidRPr="001D6CC1">
        <w:rPr>
          <w:rFonts w:hint="eastAsia"/>
          <w:sz w:val="24"/>
        </w:rPr>
        <w:t>文本文件</w:t>
      </w:r>
      <w:r w:rsidRPr="001D6CC1">
        <w:rPr>
          <w:rFonts w:hint="eastAsia"/>
          <w:sz w:val="24"/>
        </w:rPr>
        <w:tab/>
      </w:r>
    </w:p>
    <w:p w14:paraId="5E0ED53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unifrac_NMDS.pdf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unweighted-unifracdNMDS</w:t>
      </w:r>
      <w:r w:rsidRPr="001D6CC1">
        <w:rPr>
          <w:rFonts w:hint="eastAsia"/>
          <w:sz w:val="24"/>
        </w:rPr>
        <w:t>图</w:t>
      </w:r>
    </w:p>
    <w:p w14:paraId="7A16512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unifrac_betadiversity_heatmap.pdf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unweighted-unifracheatmap</w:t>
      </w:r>
      <w:r w:rsidRPr="001D6CC1">
        <w:rPr>
          <w:rFonts w:hint="eastAsia"/>
          <w:sz w:val="24"/>
        </w:rPr>
        <w:t>图</w:t>
      </w:r>
    </w:p>
    <w:p w14:paraId="4535466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unifrac_matrix.csv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</w:t>
      </w:r>
      <w:r w:rsidRPr="001D6CC1">
        <w:rPr>
          <w:rFonts w:hint="eastAsia"/>
          <w:sz w:val="24"/>
        </w:rPr>
        <w:t>文本文件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27D9A3A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unweighted-unifrac-Group1-significance.qzv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6368CC4F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unweighted-unifrac-anosim-Group1-significance.qzv </w:t>
      </w:r>
      <w:r w:rsidRPr="001D6CC1">
        <w:rPr>
          <w:rFonts w:hint="eastAsia"/>
          <w:sz w:val="24"/>
        </w:rPr>
        <w:tab/>
        <w:t>unweighted-unifracc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  <w:r w:rsidRPr="001D6CC1">
        <w:rPr>
          <w:rFonts w:hint="eastAsia"/>
          <w:sz w:val="24"/>
        </w:rPr>
        <w:tab/>
      </w:r>
    </w:p>
    <w:p w14:paraId="4672CFD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unweighted-unifrac-permanova-Group1-significance.qzvunweighted-unifracc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D9C161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unweighted_unifrac_distance_matrix.qza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unweighted-unifracQiime2</w:t>
      </w:r>
      <w:r w:rsidRPr="001D6CC1">
        <w:rPr>
          <w:rFonts w:hint="eastAsia"/>
          <w:sz w:val="24"/>
        </w:rPr>
        <w:t>数据文件</w:t>
      </w:r>
    </w:p>
    <w:p w14:paraId="28093A6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</w:t>
      </w:r>
      <w:r>
        <w:rPr>
          <w:rFonts w:hint="eastAsia"/>
          <w:sz w:val="24"/>
        </w:rPr>
        <w:t xml:space="preserve">ghted_unifrac_emperor.qzv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unweighted-unifracPCoAQiime2</w:t>
      </w:r>
      <w:r w:rsidRPr="001D6CC1">
        <w:rPr>
          <w:rFonts w:hint="eastAsia"/>
          <w:sz w:val="24"/>
        </w:rPr>
        <w:t>展示文件</w:t>
      </w:r>
    </w:p>
    <w:p w14:paraId="0512D33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unweighted_unifrac_pcoa_results.qza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unweighted-unifracPCoAQiime2</w:t>
      </w:r>
      <w:r w:rsidRPr="001D6CC1">
        <w:rPr>
          <w:rFonts w:hint="eastAsia"/>
          <w:sz w:val="24"/>
        </w:rPr>
        <w:t>展示文件</w:t>
      </w:r>
    </w:p>
    <w:p w14:paraId="3E3DD59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weighted-unifrac-Group1-significance.qzv</w:t>
      </w:r>
      <w:r w:rsidRPr="001D6CC1">
        <w:rPr>
          <w:rFonts w:hint="eastAsia"/>
          <w:sz w:val="24"/>
        </w:rPr>
        <w:tab/>
        <w:t xml:space="preserve"> 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weighted-unifrac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653828A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weighted-unifrac-anosim-Group1-significance.qzv </w:t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weighted-unifrac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367C288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weighted-unifrac-permanova-Group1-significance.qzv </w:t>
      </w:r>
      <w:r w:rsidRPr="001D6CC1">
        <w:rPr>
          <w:rFonts w:hint="eastAsia"/>
          <w:sz w:val="24"/>
        </w:rPr>
        <w:tab/>
        <w:t>weighted-unifrac</w:t>
      </w:r>
      <w:r w:rsidRPr="001D6CC1">
        <w:rPr>
          <w:rFonts w:hint="eastAsia"/>
          <w:sz w:val="24"/>
        </w:rPr>
        <w:t>显著性</w:t>
      </w:r>
      <w:r w:rsidRPr="001D6CC1">
        <w:rPr>
          <w:rFonts w:hint="eastAsia"/>
          <w:sz w:val="24"/>
        </w:rPr>
        <w:t>Qiime2</w:t>
      </w:r>
      <w:r w:rsidRPr="001D6CC1">
        <w:rPr>
          <w:rFonts w:hint="eastAsia"/>
          <w:sz w:val="24"/>
        </w:rPr>
        <w:t>展示文件</w:t>
      </w:r>
    </w:p>
    <w:p w14:paraId="542B4357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weighted_unifrac_distance_matrix.qza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weighted-unifracQiime2</w:t>
      </w:r>
      <w:r w:rsidRPr="001D6CC1">
        <w:rPr>
          <w:rFonts w:hint="eastAsia"/>
          <w:sz w:val="24"/>
        </w:rPr>
        <w:t>数据文件</w:t>
      </w:r>
    </w:p>
    <w:p w14:paraId="1AC3565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weighted_unifrac_emperor.qzv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weighted-unifracPCoAQiime2</w:t>
      </w:r>
      <w:r w:rsidRPr="001D6CC1">
        <w:rPr>
          <w:rFonts w:hint="eastAsia"/>
          <w:sz w:val="24"/>
        </w:rPr>
        <w:t>展示文件</w:t>
      </w:r>
    </w:p>
    <w:p w14:paraId="52D348F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weighted_unifrac_pcoa_results.qza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weighted-unifracPCoAQiime2</w:t>
      </w:r>
      <w:r w:rsidRPr="001D6CC1">
        <w:rPr>
          <w:rFonts w:hint="eastAsia"/>
          <w:sz w:val="24"/>
        </w:rPr>
        <w:t>展示文件</w:t>
      </w:r>
    </w:p>
    <w:p w14:paraId="0EA379B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wunifrac_NMDS.pdf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weighted-unifracheatmap</w:t>
      </w:r>
      <w:r w:rsidRPr="001D6CC1">
        <w:rPr>
          <w:rFonts w:hint="eastAsia"/>
          <w:sz w:val="24"/>
        </w:rPr>
        <w:t>图</w:t>
      </w:r>
    </w:p>
    <w:p w14:paraId="3080FB4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wunifrac_betadiversity_heatmap.pdf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weighted-unifracheatmap</w:t>
      </w:r>
      <w:r w:rsidRPr="001D6CC1">
        <w:rPr>
          <w:rFonts w:hint="eastAsia"/>
          <w:sz w:val="24"/>
        </w:rPr>
        <w:t>图</w:t>
      </w:r>
    </w:p>
    <w:p w14:paraId="7A1B7A8D" w14:textId="1FC1C219" w:rsidR="004168BF" w:rsidRDefault="001D6CC1" w:rsidP="001D6CC1">
      <w:pPr>
        <w:rPr>
          <w:rFonts w:hint="eastAsia"/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>  </w:t>
      </w:r>
      <w:r w:rsidR="004168BF">
        <w:rPr>
          <w:rFonts w:hint="eastAsia"/>
          <w:sz w:val="24"/>
        </w:rPr>
        <w:t xml:space="preserve"> </w:t>
      </w:r>
      <w:r w:rsidR="004168BF" w:rsidRPr="001D6CC1">
        <w:rPr>
          <w:rFonts w:hint="eastAsia"/>
          <w:sz w:val="24"/>
        </w:rPr>
        <w:t>├</w:t>
      </w:r>
      <w:r w:rsidRPr="001D6CC1">
        <w:rPr>
          <w:rFonts w:hint="eastAsia"/>
          <w:sz w:val="24"/>
        </w:rPr>
        <w:t>──</w:t>
      </w:r>
      <w:r w:rsidRPr="001D6CC1">
        <w:rPr>
          <w:rFonts w:hint="eastAsia"/>
          <w:sz w:val="24"/>
        </w:rPr>
        <w:t xml:space="preserve"> wunifrac_matrix.csv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weighted-unifrac</w:t>
      </w:r>
      <w:r w:rsidRPr="001D6CC1">
        <w:rPr>
          <w:rFonts w:hint="eastAsia"/>
          <w:sz w:val="24"/>
        </w:rPr>
        <w:t>文本文件</w:t>
      </w:r>
    </w:p>
    <w:p w14:paraId="5F33D908" w14:textId="1C292731" w:rsidR="001D6CC1" w:rsidRPr="001D6CC1" w:rsidRDefault="004168BF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</w:t>
      </w:r>
      <w:r w:rsidRPr="00ED2B29">
        <w:rPr>
          <w:sz w:val="24"/>
        </w:rPr>
        <w:t>PLSDA_plot.pdf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全</w:t>
      </w:r>
      <w:r>
        <w:rPr>
          <w:sz w:val="24"/>
        </w:rPr>
        <w:t>O</w:t>
      </w:r>
      <w:r>
        <w:rPr>
          <w:rFonts w:hint="eastAsia"/>
          <w:sz w:val="24"/>
        </w:rPr>
        <w:t>TU</w:t>
      </w:r>
      <w:r>
        <w:rPr>
          <w:rFonts w:hint="eastAsia"/>
          <w:sz w:val="24"/>
        </w:rPr>
        <w:t>水平</w:t>
      </w:r>
      <w:r>
        <w:rPr>
          <w:rFonts w:hint="eastAsia"/>
          <w:sz w:val="24"/>
        </w:rPr>
        <w:t>PLS-DA</w:t>
      </w:r>
      <w:r>
        <w:rPr>
          <w:rFonts w:hint="eastAsia"/>
          <w:sz w:val="24"/>
        </w:rPr>
        <w:t>图</w:t>
      </w:r>
      <w:bookmarkStart w:id="0" w:name="_GoBack"/>
      <w:bookmarkEnd w:id="0"/>
      <w:r w:rsidR="001D6CC1" w:rsidRPr="001D6CC1">
        <w:rPr>
          <w:rFonts w:hint="eastAsia"/>
          <w:sz w:val="24"/>
        </w:rPr>
        <w:tab/>
      </w:r>
      <w:r w:rsidR="001D6CC1" w:rsidRPr="001D6CC1">
        <w:rPr>
          <w:rFonts w:hint="eastAsia"/>
          <w:sz w:val="24"/>
        </w:rPr>
        <w:tab/>
      </w:r>
      <w:r w:rsidR="001D6CC1" w:rsidRPr="001D6CC1">
        <w:rPr>
          <w:rFonts w:hint="eastAsia"/>
          <w:sz w:val="24"/>
        </w:rPr>
        <w:tab/>
      </w:r>
      <w:r w:rsidR="001D6CC1" w:rsidRPr="001D6CC1">
        <w:rPr>
          <w:rFonts w:hint="eastAsia"/>
          <w:sz w:val="24"/>
        </w:rPr>
        <w:tab/>
      </w:r>
      <w:r w:rsidR="001D6CC1" w:rsidRPr="001D6CC1">
        <w:rPr>
          <w:rFonts w:hint="eastAsia"/>
          <w:sz w:val="24"/>
        </w:rPr>
        <w:tab/>
      </w:r>
      <w:r w:rsidR="001D6CC1" w:rsidRPr="001D6CC1">
        <w:rPr>
          <w:rFonts w:hint="eastAsia"/>
          <w:sz w:val="24"/>
        </w:rPr>
        <w:tab/>
      </w:r>
    </w:p>
    <w:p w14:paraId="631A01BD" w14:textId="20C674A2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5-OTUPhylogenetics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5-OTUPhylogenetics</w:t>
      </w:r>
    </w:p>
    <w:p w14:paraId="77C196D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Bacteria.phylogeny.pdf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全部微生物的系统分析树图</w:t>
      </w:r>
    </w:p>
    <w:p w14:paraId="58C46E27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Bacteroidetes.phylogeny.pdf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Bacteroidetes</w:t>
      </w:r>
      <w:r w:rsidRPr="001D6CC1">
        <w:rPr>
          <w:rFonts w:hint="eastAsia"/>
          <w:sz w:val="24"/>
        </w:rPr>
        <w:t>的系统分析树图</w:t>
      </w:r>
    </w:p>
    <w:p w14:paraId="02C2A2E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Firmicutes.phylogeny.pdf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Firmicutes</w:t>
      </w:r>
      <w:r w:rsidRPr="001D6CC1">
        <w:rPr>
          <w:rFonts w:hint="eastAsia"/>
          <w:sz w:val="24"/>
        </w:rPr>
        <w:t>的系统分析树图</w:t>
      </w:r>
    </w:p>
    <w:p w14:paraId="7FF0AF3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</w:t>
      </w:r>
      <w:r w:rsidRPr="001D6CC1">
        <w:rPr>
          <w:rFonts w:hint="eastAsia"/>
          <w:sz w:val="24"/>
        </w:rPr>
        <w:t xml:space="preserve"> Proteobacteria.phylogeny.pdf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Proteobacteria</w:t>
      </w:r>
      <w:r w:rsidRPr="001D6CC1">
        <w:rPr>
          <w:rFonts w:hint="eastAsia"/>
          <w:sz w:val="24"/>
        </w:rPr>
        <w:t>的系统分析树图</w:t>
      </w:r>
    </w:p>
    <w:p w14:paraId="4F7DCFE1" w14:textId="418EFD60" w:rsidR="001D6CC1" w:rsidRPr="00B23CCB" w:rsidRDefault="001D6CC1" w:rsidP="001D6CC1">
      <w:pPr>
        <w:rPr>
          <w:b/>
          <w:sz w:val="24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6-AssociationAnalysis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6-AssociationAnalysis</w:t>
      </w:r>
      <w:r w:rsidRPr="00B23CCB">
        <w:rPr>
          <w:rFonts w:hint="eastAsia"/>
          <w:b/>
          <w:sz w:val="24"/>
        </w:rPr>
        <w:tab/>
      </w:r>
    </w:p>
    <w:p w14:paraId="289CDCD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Phylum.rda.pdf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RDA</w:t>
      </w:r>
      <w:r w:rsidRPr="001D6CC1">
        <w:rPr>
          <w:rFonts w:hint="eastAsia"/>
          <w:sz w:val="24"/>
        </w:rPr>
        <w:t>在门水平结果</w:t>
      </w:r>
    </w:p>
    <w:p w14:paraId="24D1898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permanova.pdf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PERMANOVA</w:t>
      </w:r>
      <w:r w:rsidRPr="001D6CC1">
        <w:rPr>
          <w:rFonts w:hint="eastAsia"/>
          <w:sz w:val="24"/>
        </w:rPr>
        <w:t>结果</w:t>
      </w:r>
    </w:p>
    <w:p w14:paraId="15962DA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phylogeny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文件夹</w:t>
      </w:r>
    </w:p>
    <w:p w14:paraId="3D62343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dna-sequences.1000.aligned.masked.qza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7B78EB1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dna-sequences.1000.aligned.qza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68DF4FB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dna-sequences.1000.fasta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5A01ACE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0D52946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</w:t>
      </w:r>
      <w:r>
        <w:rPr>
          <w:rFonts w:hint="eastAsia"/>
          <w:sz w:val="24"/>
        </w:rPr>
        <w:t xml:space="preserve">uences.1000.rooted-tree.qza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iTOL</w:t>
      </w:r>
      <w:r w:rsidRPr="001D6CC1">
        <w:rPr>
          <w:rFonts w:hint="eastAsia"/>
          <w:sz w:val="24"/>
        </w:rPr>
        <w:t>分析绘图中间文件</w:t>
      </w:r>
      <w:r w:rsidRPr="001D6CC1">
        <w:rPr>
          <w:rFonts w:hint="eastAsia"/>
          <w:sz w:val="24"/>
        </w:rPr>
        <w:tab/>
      </w:r>
    </w:p>
    <w:p w14:paraId="3412EFC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dna-sequences.1000.unrooted-tree.qza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55859B6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feature-table.biom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01A6BC4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feature-table.list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7491695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feature-table.taxonomy.biom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098363B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feature-table.taxonomy.txt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1094FD2F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feature-table.txt 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3EC1B32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labels.txt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绘图文件</w:t>
      </w:r>
    </w:p>
    <w:p w14:paraId="280329D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labels2.txt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iTOL</w:t>
      </w:r>
      <w:r w:rsidRPr="001D6CC1">
        <w:rPr>
          <w:rFonts w:hint="eastAsia"/>
          <w:sz w:val="24"/>
        </w:rPr>
        <w:t>绘图文件</w:t>
      </w:r>
    </w:p>
    <w:p w14:paraId="1C6950A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table.1000.qza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0F4738C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taxonomy.1000.qza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分析绘图中间文件</w:t>
      </w:r>
    </w:p>
    <w:p w14:paraId="3A5A3A0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tol_multibar10.txt.txt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绘图文件</w:t>
      </w:r>
    </w:p>
    <w:p w14:paraId="3270210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tol_ranges.txt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绘图文件</w:t>
      </w:r>
    </w:p>
    <w:p w14:paraId="12B04CF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tree.rooted.nwk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iTOL</w:t>
      </w:r>
      <w:r w:rsidRPr="001D6CC1">
        <w:rPr>
          <w:rFonts w:hint="eastAsia"/>
          <w:sz w:val="24"/>
        </w:rPr>
        <w:t>绘图文件</w:t>
      </w:r>
    </w:p>
    <w:p w14:paraId="1085220E" w14:textId="4C252D9A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Pr="00190817">
        <w:rPr>
          <w:rFonts w:hint="eastAsia"/>
          <w:b/>
          <w:sz w:val="32"/>
        </w:rPr>
        <w:t xml:space="preserve"> 7-FunctionAn</w:t>
      </w:r>
      <w:r w:rsidR="00190817">
        <w:rPr>
          <w:rFonts w:hint="eastAsia"/>
          <w:b/>
          <w:sz w:val="32"/>
        </w:rPr>
        <w:t>alysis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7-FunctionAnalysis</w:t>
      </w:r>
    </w:p>
    <w:p w14:paraId="5E783EC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PCA_L1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结果一级功能</w:t>
      </w:r>
      <w:r w:rsidRPr="001D6CC1">
        <w:rPr>
          <w:rFonts w:hint="eastAsia"/>
          <w:sz w:val="24"/>
        </w:rPr>
        <w:t>PCA</w:t>
      </w:r>
      <w:r w:rsidRPr="001D6CC1">
        <w:rPr>
          <w:rFonts w:hint="eastAsia"/>
          <w:sz w:val="24"/>
        </w:rPr>
        <w:t>图</w:t>
      </w:r>
    </w:p>
    <w:p w14:paraId="460CAA3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PCA_L2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结果一级功能</w:t>
      </w:r>
      <w:r w:rsidRPr="001D6CC1">
        <w:rPr>
          <w:rFonts w:hint="eastAsia"/>
          <w:sz w:val="24"/>
        </w:rPr>
        <w:t>PCA</w:t>
      </w:r>
      <w:r w:rsidRPr="001D6CC1">
        <w:rPr>
          <w:rFonts w:hint="eastAsia"/>
          <w:sz w:val="24"/>
        </w:rPr>
        <w:t>图</w:t>
      </w:r>
    </w:p>
    <w:p w14:paraId="6EEABE9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>
        <w:rPr>
          <w:rFonts w:hint="eastAsia"/>
          <w:sz w:val="24"/>
        </w:rPr>
        <w:t xml:space="preserve"> PCA_L3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PICRUSt</w:t>
      </w:r>
      <w:r w:rsidRPr="001D6CC1">
        <w:rPr>
          <w:rFonts w:hint="eastAsia"/>
          <w:sz w:val="24"/>
        </w:rPr>
        <w:t>结果一级功能</w:t>
      </w:r>
      <w:r w:rsidRPr="001D6CC1">
        <w:rPr>
          <w:rFonts w:hint="eastAsia"/>
          <w:sz w:val="24"/>
        </w:rPr>
        <w:t>PCA</w:t>
      </w:r>
      <w:r w:rsidRPr="001D6CC1">
        <w:rPr>
          <w:rFonts w:hint="eastAsia"/>
          <w:sz w:val="24"/>
        </w:rPr>
        <w:t>图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3E9FADE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clustered_table.qzv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0EDF768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clustered_table.qzv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2DD2B2F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feature-table.biom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0728A81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feature-table.meta</w:t>
      </w:r>
      <w:r>
        <w:rPr>
          <w:rFonts w:hint="eastAsia"/>
          <w:sz w:val="24"/>
        </w:rPr>
        <w:t xml:space="preserve">genome.KEGG_Pathways.STAMP.spf </w:t>
      </w:r>
      <w:r w:rsidRPr="001D6CC1">
        <w:rPr>
          <w:rFonts w:hint="eastAsia"/>
          <w:sz w:val="24"/>
        </w:rPr>
        <w:t>STAMP</w:t>
      </w:r>
      <w:r w:rsidRPr="001D6CC1">
        <w:rPr>
          <w:rFonts w:hint="eastAsia"/>
          <w:sz w:val="24"/>
        </w:rPr>
        <w:t>输入文件</w:t>
      </w:r>
    </w:p>
    <w:p w14:paraId="3DC5459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feature-table.metagenome.L1.txt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结果一级功能文件</w:t>
      </w:r>
    </w:p>
    <w:p w14:paraId="540B4D0E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feature-table.metagenome.L2.txt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结果二级功能文件</w:t>
      </w:r>
    </w:p>
    <w:p w14:paraId="5097E974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feature-table.metagenome.L3.txt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结果三级功能文件</w:t>
      </w:r>
    </w:p>
    <w:p w14:paraId="6EE3D90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feature-table.metagenome.biom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360A1C9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feature-table.normalized.biom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3CF6A88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feature-table.txt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</w:p>
    <w:p w14:paraId="5DAC830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level1.relative.tree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>
        <w:rPr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</w:p>
    <w:p w14:paraId="3E2ACB8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percent.feature-table.metagenome.L1.svg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结果一级功能柱形图</w:t>
      </w:r>
    </w:p>
    <w:p w14:paraId="0ACDDD4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percent.feature-table.metagenome.L1.tab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</w:p>
    <w:p w14:paraId="16AF606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percent.feature-table.metagenome.L1.txt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  <w:r w:rsidRPr="001D6CC1">
        <w:rPr>
          <w:rFonts w:hint="eastAsia"/>
          <w:sz w:val="24"/>
        </w:rPr>
        <w:tab/>
      </w:r>
    </w:p>
    <w:p w14:paraId="61117D2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percent.feature-table.metagenome.L2.svg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结果二级功能柱形图</w:t>
      </w:r>
    </w:p>
    <w:p w14:paraId="76FAE3B5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percent.feature-table.metagenome.L2.tab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11FE8CD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percent.feature-table.metagenome.L2.txt      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6D6DF822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percent.feature-table.metagenome.L3.svg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结果三级功能柱形图</w:t>
      </w:r>
    </w:p>
    <w:p w14:paraId="2ED51D0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percent.feature-table.metagenome.L3.tab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40C64B2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percent.feature-table.metagenome.L3.txt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123E4CA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tree.feature-table.metagenome.L1.svg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结果一级功能树图</w:t>
      </w:r>
    </w:p>
    <w:p w14:paraId="7B0F2D3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tree.feature-table.metagenome.L2.svg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结果二级功能树图</w:t>
      </w:r>
      <w:r w:rsidRPr="001D6CC1">
        <w:rPr>
          <w:rFonts w:hint="eastAsia"/>
          <w:sz w:val="24"/>
        </w:rPr>
        <w:tab/>
      </w:r>
    </w:p>
    <w:p w14:paraId="104721B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tree.feature-table.metagenome.L3.svg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  <w:t>PICRUSt</w:t>
      </w:r>
      <w:r w:rsidRPr="001D6CC1">
        <w:rPr>
          <w:rFonts w:hint="eastAsia"/>
          <w:sz w:val="24"/>
        </w:rPr>
        <w:t>结果三级功能树图</w:t>
      </w:r>
      <w:r w:rsidRPr="001D6CC1">
        <w:rPr>
          <w:rFonts w:hint="eastAsia"/>
          <w:sz w:val="24"/>
        </w:rPr>
        <w:tab/>
      </w:r>
    </w:p>
    <w:p w14:paraId="13E5A8A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unmatched_sequences.qza 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6C82C39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└──</w:t>
      </w:r>
      <w:r w:rsidRPr="001D6CC1">
        <w:rPr>
          <w:rFonts w:hint="eastAsia"/>
          <w:sz w:val="24"/>
        </w:rPr>
        <w:t xml:space="preserve"> unmatched_sequences.qzv </w:t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ab/>
      </w:r>
      <w:r w:rsidRPr="001D6CC1">
        <w:rPr>
          <w:rFonts w:hint="eastAsia"/>
          <w:sz w:val="24"/>
        </w:rPr>
        <w:t>功能分析中间文件</w:t>
      </w:r>
    </w:p>
    <w:p w14:paraId="6F972E6E" w14:textId="1914B29C" w:rsidR="001D6CC1" w:rsidRPr="00190817" w:rsidRDefault="001D6CC1" w:rsidP="001D6CC1">
      <w:pPr>
        <w:rPr>
          <w:b/>
          <w:sz w:val="32"/>
        </w:rPr>
      </w:pPr>
      <w:r w:rsidRPr="00190817">
        <w:rPr>
          <w:rFonts w:hint="eastAsia"/>
          <w:b/>
          <w:sz w:val="32"/>
        </w:rPr>
        <w:t>├──</w:t>
      </w:r>
      <w:r w:rsidR="00190817">
        <w:rPr>
          <w:rFonts w:hint="eastAsia"/>
          <w:b/>
          <w:sz w:val="32"/>
        </w:rPr>
        <w:t xml:space="preserve"> FigureandTable </w:t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="00190817">
        <w:rPr>
          <w:rFonts w:hint="eastAsia"/>
          <w:b/>
          <w:sz w:val="32"/>
        </w:rPr>
        <w:tab/>
      </w:r>
      <w:r w:rsidRPr="00190817">
        <w:rPr>
          <w:rFonts w:hint="eastAsia"/>
          <w:b/>
          <w:sz w:val="32"/>
        </w:rPr>
        <w:t>FigureandTable</w:t>
      </w:r>
      <w:r w:rsidRPr="00190817">
        <w:rPr>
          <w:rFonts w:hint="eastAsia"/>
          <w:b/>
          <w:sz w:val="32"/>
        </w:rPr>
        <w:t>表格及图表文件夹</w:t>
      </w:r>
    </w:p>
    <w:p w14:paraId="15DD2E6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Figure3-1.svg -&gt; ../2-OTUAnalysis/Classified_stat_relative.svg</w:t>
      </w:r>
    </w:p>
    <w:p w14:paraId="614A8D78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Figure3-10.pdf -&gt; ../4-BetaDiversity/unifrac_NMDS.pdf</w:t>
      </w:r>
    </w:p>
    <w:p w14:paraId="04222331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Figure3-11.qzv -&gt; ../4-BetaDiversity/unweighted-unifrac-permanova-Group1-significance.qzv</w:t>
      </w:r>
    </w:p>
    <w:p w14:paraId="2CACC62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Figure3-12.pdf -&gt; ../5-OTUPhylogenetics/Bacteria.phylogeny.pdf</w:t>
      </w:r>
    </w:p>
    <w:p w14:paraId="7B3B68BD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Figure3-14.pdf -&gt; ../6-AssociationAnalysis/Phylum.rda.pdf</w:t>
      </w:r>
    </w:p>
    <w:p w14:paraId="312E03F0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Figure3-15.pdf -&gt; ../6-AssociationAnalysis/permanova.pdf</w:t>
      </w:r>
    </w:p>
    <w:p w14:paraId="4D59C99B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Figure3-18.svg -&gt; ../7-FunctionAnalysis/percent.feature-table.metagenome.L1.svg</w:t>
      </w:r>
    </w:p>
    <w:p w14:paraId="08981AB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Figure3-19.pdf -&gt; ../7-FunctionAnalysis/PCA_L1/PCA-2D.pdf</w:t>
      </w:r>
    </w:p>
    <w:p w14:paraId="4E45F5C3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Figure3-20.svg -&gt; ../7-FunctionAnalysis/tree.feature-table.metagenome.L1.svg</w:t>
      </w:r>
    </w:p>
    <w:p w14:paraId="6CF20969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Figure3-2.qzv -&gt; ../2-OTUAnalysis/taxa-bar-plots.qzv</w:t>
      </w:r>
    </w:p>
    <w:p w14:paraId="1C5FFD9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Figure3-3.qzv -&gt; ../2-OTUAnalysis/1000/table-l2.1000.qzv</w:t>
      </w:r>
    </w:p>
    <w:p w14:paraId="2990CB8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Figure3-4.qzv -&gt; ../2-OTUAnalysis/ANCOM/ANCOM.l7.qzv</w:t>
      </w:r>
    </w:p>
    <w:p w14:paraId="32DD8217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Figure3-6.qzv -&gt; ../3-AlphaDiversity/shannon-group-significance.qzv</w:t>
      </w:r>
    </w:p>
    <w:p w14:paraId="76D48A1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Figure3-7.qzv -&gt; ../3-AlphaDiversity/faith-pd-group-significance.qzv</w:t>
      </w:r>
    </w:p>
    <w:p w14:paraId="52C2771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Figure3-8.svg -&gt; ../4-BetaDiversity/BetaDiversity_heatmap.svg</w:t>
      </w:r>
    </w:p>
    <w:p w14:paraId="0960569A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lastRenderedPageBreak/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Figure3-9.qzv -&gt; ../4-BetaDiversity/unweighted_unifrac_emperor.qzv</w:t>
      </w:r>
    </w:p>
    <w:p w14:paraId="4FE6F4D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Table3-1.qzv -&gt; ../2-OTUAnalysis/ANCOM/ANCOM.l7.qzv</w:t>
      </w:r>
    </w:p>
    <w:p w14:paraId="6A4C8E7C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Table3-2.qzv -&gt; ../2-OTUAnalysis/table-l7.qzv </w:t>
      </w:r>
    </w:p>
    <w:p w14:paraId="160320D6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Table3-3.tsv -&gt; ../3-AlphaDiversity/alpha/alpha-summary.tsv</w:t>
      </w:r>
    </w:p>
    <w:p w14:paraId="110F79E7" w14:textId="77777777" w:rsidR="001D6CC1" w:rsidRPr="001D6CC1" w:rsidRDefault="001D6CC1" w:rsidP="001D6CC1">
      <w:pPr>
        <w:rPr>
          <w:sz w:val="24"/>
        </w:rPr>
      </w:pPr>
      <w:r w:rsidRPr="001D6CC1">
        <w:rPr>
          <w:rFonts w:hint="eastAsia"/>
          <w:sz w:val="24"/>
        </w:rPr>
        <w:t>│</w:t>
      </w:r>
      <w:r w:rsidRPr="001D6CC1">
        <w:rPr>
          <w:rFonts w:hint="eastAsia"/>
          <w:sz w:val="24"/>
        </w:rPr>
        <w:t xml:space="preserve">   </w:t>
      </w:r>
      <w:r w:rsidRPr="001D6CC1">
        <w:rPr>
          <w:rFonts w:hint="eastAsia"/>
          <w:sz w:val="24"/>
        </w:rPr>
        <w:t>├──</w:t>
      </w:r>
      <w:r w:rsidRPr="001D6CC1">
        <w:rPr>
          <w:rFonts w:hint="eastAsia"/>
          <w:sz w:val="24"/>
        </w:rPr>
        <w:t xml:space="preserve"> Table3-4.qzv -&gt; ../3-AlphaDiversity/shannon-group-significance.qzv </w:t>
      </w:r>
    </w:p>
    <w:p w14:paraId="19C44353" w14:textId="5EB666E8" w:rsidR="001D6CC1" w:rsidRPr="001D6CC1" w:rsidRDefault="006851D1" w:rsidP="001D6CC1">
      <w:pPr>
        <w:rPr>
          <w:sz w:val="24"/>
        </w:rPr>
      </w:pPr>
      <w:r>
        <w:rPr>
          <w:rFonts w:hint="eastAsia"/>
          <w:sz w:val="24"/>
        </w:rPr>
        <w:t>└─</w:t>
      </w:r>
      <w:r w:rsidR="00CF0B8F" w:rsidRPr="001D6CC1">
        <w:rPr>
          <w:rFonts w:hint="eastAsia"/>
          <w:sz w:val="24"/>
        </w:rPr>
        <w:t>└──</w:t>
      </w:r>
      <w:r w:rsidR="00CF0B8F" w:rsidRPr="001D6CC1">
        <w:rPr>
          <w:rFonts w:hint="eastAsia"/>
          <w:sz w:val="24"/>
        </w:rPr>
        <w:t xml:space="preserve"> </w:t>
      </w:r>
      <w:r w:rsidR="001D6CC1" w:rsidRPr="001D6CC1">
        <w:rPr>
          <w:rFonts w:hint="eastAsia"/>
          <w:sz w:val="24"/>
        </w:rPr>
        <w:t>Table3-5.qzv -&gt; ../4-BetaDiversity/unweighted-unifrac-permanova-${group_1}-significance.qzv</w:t>
      </w:r>
    </w:p>
    <w:p w14:paraId="1FC56533" w14:textId="77777777" w:rsidR="00147E77" w:rsidRPr="001D6CC1" w:rsidRDefault="00147E77" w:rsidP="001D6CC1">
      <w:pPr>
        <w:rPr>
          <w:sz w:val="24"/>
        </w:rPr>
      </w:pPr>
    </w:p>
    <w:sectPr w:rsidR="00147E77" w:rsidRPr="001D6CC1" w:rsidSect="001D6C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D1FB2"/>
    <w:rsid w:val="00042DE2"/>
    <w:rsid w:val="000976A9"/>
    <w:rsid w:val="00147E77"/>
    <w:rsid w:val="00190817"/>
    <w:rsid w:val="001A403F"/>
    <w:rsid w:val="001D0620"/>
    <w:rsid w:val="001D6CC1"/>
    <w:rsid w:val="001F04C3"/>
    <w:rsid w:val="00201BAB"/>
    <w:rsid w:val="004168BF"/>
    <w:rsid w:val="004F3448"/>
    <w:rsid w:val="00506333"/>
    <w:rsid w:val="00552962"/>
    <w:rsid w:val="00570CA1"/>
    <w:rsid w:val="005A6FEB"/>
    <w:rsid w:val="005E2F48"/>
    <w:rsid w:val="006454CE"/>
    <w:rsid w:val="006851D1"/>
    <w:rsid w:val="00686E6D"/>
    <w:rsid w:val="006A1749"/>
    <w:rsid w:val="006E1389"/>
    <w:rsid w:val="006F04E3"/>
    <w:rsid w:val="00747D77"/>
    <w:rsid w:val="007A2600"/>
    <w:rsid w:val="007B7AAC"/>
    <w:rsid w:val="007C75E3"/>
    <w:rsid w:val="0085026C"/>
    <w:rsid w:val="008A0B94"/>
    <w:rsid w:val="008C00AA"/>
    <w:rsid w:val="008E2217"/>
    <w:rsid w:val="00902BEC"/>
    <w:rsid w:val="00937CF5"/>
    <w:rsid w:val="009732C6"/>
    <w:rsid w:val="009B36F3"/>
    <w:rsid w:val="00A069AA"/>
    <w:rsid w:val="00A935DB"/>
    <w:rsid w:val="00AA0870"/>
    <w:rsid w:val="00AA3F33"/>
    <w:rsid w:val="00B23CCB"/>
    <w:rsid w:val="00B27134"/>
    <w:rsid w:val="00BE312A"/>
    <w:rsid w:val="00BF0079"/>
    <w:rsid w:val="00C2536E"/>
    <w:rsid w:val="00CF0B8F"/>
    <w:rsid w:val="00EC1749"/>
    <w:rsid w:val="00ED2B29"/>
    <w:rsid w:val="00F66F2D"/>
    <w:rsid w:val="00FB3DC4"/>
    <w:rsid w:val="00FE2702"/>
    <w:rsid w:val="042309C3"/>
    <w:rsid w:val="06CD1FB2"/>
    <w:rsid w:val="0F4D3A06"/>
    <w:rsid w:val="104447B9"/>
    <w:rsid w:val="10BF0005"/>
    <w:rsid w:val="10C231D9"/>
    <w:rsid w:val="18614E9F"/>
    <w:rsid w:val="32C16822"/>
    <w:rsid w:val="35E56428"/>
    <w:rsid w:val="35F5575A"/>
    <w:rsid w:val="39F35ADC"/>
    <w:rsid w:val="3BBD27BE"/>
    <w:rsid w:val="40F40309"/>
    <w:rsid w:val="44711506"/>
    <w:rsid w:val="46A47BDB"/>
    <w:rsid w:val="47472379"/>
    <w:rsid w:val="4FB5017F"/>
    <w:rsid w:val="58F2267B"/>
    <w:rsid w:val="59BC1CDF"/>
    <w:rsid w:val="5B05013C"/>
    <w:rsid w:val="5DFA4817"/>
    <w:rsid w:val="60E75C4F"/>
    <w:rsid w:val="6D535020"/>
    <w:rsid w:val="72727BB0"/>
    <w:rsid w:val="75005B60"/>
    <w:rsid w:val="7A5F2598"/>
    <w:rsid w:val="7D7C5675"/>
    <w:rsid w:val="7FC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91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1BA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201BAB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66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zhishe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BAD09E-21A6-A042-8B6C-7F88DC98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C:\Users\lizhisheng\AppData\Roaming\Kingsoft\wps\addons\pool\win-i386\knewfileres_1.0.0.1\wps\0.docx</Template>
  <TotalTime>4</TotalTime>
  <Pages>10</Pages>
  <Words>1892</Words>
  <Characters>10787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李志升</dc:creator>
  <cp:keywords/>
  <dc:description/>
  <cp:lastModifiedBy>Guo, Cheng</cp:lastModifiedBy>
  <cp:revision>5</cp:revision>
  <cp:lastPrinted>2018-06-19T20:56:00Z</cp:lastPrinted>
  <dcterms:created xsi:type="dcterms:W3CDTF">2018-06-24T02:30:00Z</dcterms:created>
  <dcterms:modified xsi:type="dcterms:W3CDTF">2018-06-26T20:00:00Z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